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12" w:rsidRPr="007941D3" w:rsidRDefault="00E3590F">
      <w:pPr>
        <w:pStyle w:val="ab"/>
        <w:rPr>
          <w:color w:val="auto"/>
        </w:rPr>
      </w:pPr>
      <w:r w:rsidRPr="00ED3AD7">
        <w:rPr>
          <w:noProof/>
          <w:sz w:val="31"/>
          <w:szCs w:val="31"/>
          <w:lang w:val="en-US"/>
        </w:rPr>
        <w:drawing>
          <wp:anchor distT="0" distB="0" distL="114300" distR="114300" simplePos="0" relativeHeight="251659264" behindDoc="1" locked="0" layoutInCell="1" allowOverlap="1" wp14:anchorId="455D5ECA" wp14:editId="2A0A4287">
            <wp:simplePos x="0" y="0"/>
            <wp:positionH relativeFrom="column">
              <wp:posOffset>5610225</wp:posOffset>
            </wp:positionH>
            <wp:positionV relativeFrom="paragraph">
              <wp:posOffset>0</wp:posOffset>
            </wp:positionV>
            <wp:extent cx="1090930" cy="1456055"/>
            <wp:effectExtent l="0" t="0" r="0" b="0"/>
            <wp:wrapTight wrapText="bothSides">
              <wp:wrapPolygon edited="0">
                <wp:start x="0" y="0"/>
                <wp:lineTo x="0" y="21195"/>
                <wp:lineTo x="21122" y="21195"/>
                <wp:lineTo x="21122" y="0"/>
                <wp:lineTo x="0" y="0"/>
              </wp:wrapPolygon>
            </wp:wrapTight>
            <wp:docPr id="1" name="Рисунок 1" descr="C:\Users\Vovanator999\Pictures\20170912_1553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nator999\Pictures\20170912_155314 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963" w:rsidRPr="007941D3">
        <w:rPr>
          <w:color w:val="auto"/>
          <w:kern w:val="0"/>
          <w:sz w:val="19"/>
          <w:szCs w:val="19"/>
          <w:lang w:eastAsia="en-US"/>
        </w:rPr>
        <w:t>Кировоградская улица, дом 7, квартира 314</w:t>
      </w:r>
    </w:p>
    <w:p w:rsidR="00117912" w:rsidRPr="007941D3" w:rsidRDefault="00982963">
      <w:pPr>
        <w:pStyle w:val="ab"/>
        <w:rPr>
          <w:color w:val="auto"/>
        </w:rPr>
      </w:pPr>
      <w:r w:rsidRPr="007941D3">
        <w:rPr>
          <w:color w:val="auto"/>
        </w:rPr>
        <w:t>Москва, 117587</w:t>
      </w:r>
    </w:p>
    <w:p w:rsidR="00117912" w:rsidRPr="007941D3" w:rsidRDefault="005D276B">
      <w:pPr>
        <w:pStyle w:val="ab"/>
        <w:rPr>
          <w:color w:val="auto"/>
        </w:rPr>
      </w:pPr>
      <w:r w:rsidRPr="007941D3">
        <w:rPr>
          <w:color w:val="auto"/>
          <w:lang w:bidi="ru-RU"/>
        </w:rPr>
        <w:t xml:space="preserve"> </w:t>
      </w:r>
      <w:r w:rsidR="00982963" w:rsidRPr="007941D3">
        <w:rPr>
          <w:color w:val="auto"/>
          <w:lang w:bidi="ru-RU"/>
        </w:rPr>
        <w:t>+7(965)-418-64-16</w:t>
      </w:r>
    </w:p>
    <w:p w:rsidR="00117912" w:rsidRPr="007941D3" w:rsidRDefault="00982963">
      <w:pPr>
        <w:pStyle w:val="ab"/>
        <w:rPr>
          <w:rStyle w:val="aa"/>
          <w:color w:val="auto"/>
        </w:rPr>
      </w:pPr>
      <w:hyperlink r:id="rId13" w:history="1">
        <w:r w:rsidRPr="007941D3">
          <w:rPr>
            <w:rStyle w:val="af"/>
            <w:color w:val="auto"/>
            <w:kern w:val="0"/>
            <w:sz w:val="19"/>
            <w:szCs w:val="19"/>
            <w:lang w:val="en-US" w:eastAsia="en-US"/>
          </w:rPr>
          <w:t>log</w:t>
        </w:r>
        <w:r w:rsidRPr="007941D3">
          <w:rPr>
            <w:rStyle w:val="af"/>
            <w:color w:val="auto"/>
            <w:kern w:val="0"/>
            <w:sz w:val="19"/>
            <w:szCs w:val="19"/>
            <w:lang w:eastAsia="en-US"/>
          </w:rPr>
          <w:t>.</w:t>
        </w:r>
        <w:r w:rsidRPr="007941D3">
          <w:rPr>
            <w:rStyle w:val="af"/>
            <w:color w:val="auto"/>
            <w:kern w:val="0"/>
            <w:sz w:val="19"/>
            <w:szCs w:val="19"/>
            <w:lang w:val="en-US" w:eastAsia="en-US"/>
          </w:rPr>
          <w:t>v</w:t>
        </w:r>
        <w:r w:rsidRPr="007941D3">
          <w:rPr>
            <w:rStyle w:val="af"/>
            <w:color w:val="auto"/>
            <w:kern w:val="0"/>
            <w:sz w:val="19"/>
            <w:szCs w:val="19"/>
            <w:lang w:val="en-US" w:eastAsia="en-US"/>
          </w:rPr>
          <w:t>o</w:t>
        </w:r>
        <w:r w:rsidRPr="007941D3">
          <w:rPr>
            <w:rStyle w:val="af"/>
            <w:color w:val="auto"/>
            <w:kern w:val="0"/>
            <w:sz w:val="19"/>
            <w:szCs w:val="19"/>
            <w:lang w:val="en-US" w:eastAsia="en-US"/>
          </w:rPr>
          <w:t>vanchik</w:t>
        </w:r>
        <w:r w:rsidRPr="007941D3">
          <w:rPr>
            <w:rStyle w:val="af"/>
            <w:color w:val="auto"/>
            <w:kern w:val="0"/>
            <w:sz w:val="19"/>
            <w:szCs w:val="19"/>
            <w:lang w:eastAsia="en-US"/>
          </w:rPr>
          <w:t>@</w:t>
        </w:r>
        <w:r w:rsidRPr="007941D3">
          <w:rPr>
            <w:rStyle w:val="af"/>
            <w:color w:val="auto"/>
            <w:kern w:val="0"/>
            <w:sz w:val="19"/>
            <w:szCs w:val="19"/>
            <w:lang w:val="en-US" w:eastAsia="en-US"/>
          </w:rPr>
          <w:t>yandex</w:t>
        </w:r>
        <w:r w:rsidRPr="007941D3">
          <w:rPr>
            <w:rStyle w:val="af"/>
            <w:color w:val="auto"/>
            <w:kern w:val="0"/>
            <w:sz w:val="19"/>
            <w:szCs w:val="19"/>
            <w:lang w:eastAsia="en-US"/>
          </w:rPr>
          <w:t>.</w:t>
        </w:r>
        <w:r w:rsidRPr="007941D3">
          <w:rPr>
            <w:rStyle w:val="af"/>
            <w:color w:val="auto"/>
            <w:kern w:val="0"/>
            <w:sz w:val="19"/>
            <w:szCs w:val="19"/>
            <w:lang w:val="en-US" w:eastAsia="en-US"/>
          </w:rPr>
          <w:t>ru</w:t>
        </w:r>
      </w:hyperlink>
    </w:p>
    <w:sdt>
      <w:sdtPr>
        <w:rPr>
          <w:sz w:val="50"/>
          <w:szCs w:val="50"/>
        </w:rPr>
        <w:alias w:val="Ваше имя"/>
        <w:tag w:val=""/>
        <w:id w:val="-574512284"/>
        <w:placeholder>
          <w:docPart w:val="BED779DB21474EDD956057BFCEBD01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117912" w:rsidRDefault="00FE7E50" w:rsidP="003B6BA6">
          <w:pPr>
            <w:pStyle w:val="ac"/>
            <w:pBdr>
              <w:left w:val="single" w:sz="4" w:space="0" w:color="418AB3" w:themeColor="accent1"/>
            </w:pBdr>
          </w:pPr>
          <w:r>
            <w:rPr>
              <w:sz w:val="50"/>
              <w:szCs w:val="50"/>
            </w:rPr>
            <w:t>Логинов Владимир Алексеевич</w:t>
          </w:r>
        </w:p>
      </w:sdtContent>
    </w:sdt>
    <w:tbl>
      <w:tblPr>
        <w:tblStyle w:val="a8"/>
        <w:tblW w:w="5000" w:type="pct"/>
        <w:tblLook w:val="04A0" w:firstRow="1" w:lastRow="0" w:firstColumn="1" w:lastColumn="0" w:noHBand="0" w:noVBand="1"/>
        <w:tblCaption w:val="Текст резюме"/>
        <w:tblDescription w:val="Резюме"/>
      </w:tblPr>
      <w:tblGrid>
        <w:gridCol w:w="1843"/>
        <w:gridCol w:w="425"/>
        <w:gridCol w:w="7478"/>
      </w:tblGrid>
      <w:tr w:rsidR="00117912" w:rsidTr="003E1D75">
        <w:tc>
          <w:tcPr>
            <w:tcW w:w="1843" w:type="dxa"/>
          </w:tcPr>
          <w:p w:rsidR="00117912" w:rsidRDefault="005D276B">
            <w:pPr>
              <w:pStyle w:val="1"/>
            </w:pPr>
            <w:r>
              <w:rPr>
                <w:lang w:bidi="ru-RU"/>
              </w:rPr>
              <w:t>Цель</w:t>
            </w:r>
          </w:p>
        </w:tc>
        <w:tc>
          <w:tcPr>
            <w:tcW w:w="425" w:type="dxa"/>
          </w:tcPr>
          <w:p w:rsidR="00117912" w:rsidRDefault="00117912"/>
        </w:tc>
        <w:tc>
          <w:tcPr>
            <w:tcW w:w="7478" w:type="dxa"/>
          </w:tcPr>
          <w:p w:rsidR="00117912" w:rsidRPr="00982963" w:rsidRDefault="00982963" w:rsidP="00982963">
            <w:pPr>
              <w:rPr>
                <w:sz w:val="23"/>
                <w:szCs w:val="23"/>
              </w:rPr>
            </w:pPr>
            <w:r w:rsidRPr="007941D3">
              <w:rPr>
                <w:color w:val="auto"/>
                <w:sz w:val="23"/>
                <w:szCs w:val="23"/>
              </w:rPr>
              <w:t>Соискание должности литературного переводчика с английского.</w:t>
            </w:r>
          </w:p>
        </w:tc>
      </w:tr>
      <w:tr w:rsidR="00117912" w:rsidTr="003E1D75">
        <w:trPr>
          <w:trHeight w:val="2184"/>
        </w:trPr>
        <w:tc>
          <w:tcPr>
            <w:tcW w:w="1843" w:type="dxa"/>
          </w:tcPr>
          <w:p w:rsidR="00117912" w:rsidRPr="00982963" w:rsidRDefault="00982963">
            <w:pPr>
              <w:pStyle w:val="1"/>
            </w:pPr>
            <w:r>
              <w:t>Образование</w:t>
            </w:r>
          </w:p>
        </w:tc>
        <w:tc>
          <w:tcPr>
            <w:tcW w:w="425" w:type="dxa"/>
          </w:tcPr>
          <w:p w:rsidR="00117912" w:rsidRDefault="00117912"/>
        </w:tc>
        <w:tc>
          <w:tcPr>
            <w:tcW w:w="7478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459"/>
              <w:gridCol w:w="1989"/>
            </w:tblGrid>
            <w:tr w:rsidR="007941D3" w:rsidTr="003E1D75">
              <w:trPr>
                <w:trHeight w:val="209"/>
              </w:trPr>
              <w:tc>
                <w:tcPr>
                  <w:tcW w:w="5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41D3" w:rsidRPr="007941D3" w:rsidRDefault="007941D3" w:rsidP="007941D3">
                  <w:pPr>
                    <w:pStyle w:val="a5"/>
                    <w:numPr>
                      <w:ilvl w:val="0"/>
                      <w:numId w:val="3"/>
                    </w:num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ГБУ Школа №1623 (полное среднее)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41D3" w:rsidRPr="007941D3" w:rsidRDefault="007941D3" w:rsidP="007941D3">
                  <w:p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2006 - 2017</w:t>
                  </w:r>
                </w:p>
              </w:tc>
            </w:tr>
            <w:tr w:rsidR="007941D3" w:rsidTr="003E1D75">
              <w:trPr>
                <w:trHeight w:val="984"/>
              </w:trPr>
              <w:tc>
                <w:tcPr>
                  <w:tcW w:w="54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41D3" w:rsidRPr="007941D3" w:rsidRDefault="007941D3" w:rsidP="007941D3">
                  <w:pPr>
                    <w:pStyle w:val="a5"/>
                    <w:numPr>
                      <w:ilvl w:val="0"/>
                      <w:numId w:val="3"/>
                    </w:num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факультет гуманитарных наук НИУ Высшей школы экономики, образовательная программа «Иностранные языки и межкультурная коммуникация» (незаконченное высшее)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41D3" w:rsidRPr="007941D3" w:rsidRDefault="007941D3" w:rsidP="007941D3">
                  <w:p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2017 - настоящее время</w:t>
                  </w:r>
                </w:p>
                <w:p w:rsidR="007941D3" w:rsidRPr="007941D3" w:rsidRDefault="007941D3" w:rsidP="007941D3">
                  <w:pPr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982963" w:rsidRPr="007941D3" w:rsidRDefault="00982963" w:rsidP="007941D3">
            <w:pPr>
              <w:pStyle w:val="a5"/>
              <w:ind w:left="720"/>
              <w:rPr>
                <w:sz w:val="22"/>
                <w:szCs w:val="22"/>
              </w:rPr>
            </w:pPr>
          </w:p>
        </w:tc>
      </w:tr>
      <w:tr w:rsidR="00117912" w:rsidTr="003E1D75">
        <w:tc>
          <w:tcPr>
            <w:tcW w:w="1843" w:type="dxa"/>
          </w:tcPr>
          <w:p w:rsidR="00117912" w:rsidRDefault="007941D3">
            <w:pPr>
              <w:pStyle w:val="1"/>
            </w:pPr>
            <w:r w:rsidRPr="00ED3AD7">
              <w:t>Достижения</w:t>
            </w:r>
          </w:p>
        </w:tc>
        <w:tc>
          <w:tcPr>
            <w:tcW w:w="425" w:type="dxa"/>
          </w:tcPr>
          <w:p w:rsidR="00117912" w:rsidRDefault="00117912"/>
        </w:tc>
        <w:tc>
          <w:tcPr>
            <w:tcW w:w="7478" w:type="dxa"/>
          </w:tcPr>
          <w:p w:rsidR="007941D3" w:rsidRPr="00B914EB" w:rsidRDefault="007941D3" w:rsidP="007941D3">
            <w:pPr>
              <w:pStyle w:val="af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Имею аттестат с отличием об окончании ГБУ Школы №1623;</w:t>
            </w:r>
          </w:p>
          <w:p w:rsidR="007941D3" w:rsidRPr="00B914EB" w:rsidRDefault="007941D3" w:rsidP="007941D3">
            <w:pPr>
              <w:pStyle w:val="af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Победитель этнокультурного фестиваля ученической молодежи (2014 г.);</w:t>
            </w:r>
          </w:p>
          <w:p w:rsidR="007941D3" w:rsidRPr="00B914EB" w:rsidRDefault="007941D3" w:rsidP="007941D3">
            <w:pPr>
              <w:pStyle w:val="af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Призер муниципального этапа всероссийской олимпиады школьников по географии и русскому языку (2015 г.);</w:t>
            </w:r>
          </w:p>
          <w:p w:rsidR="007941D3" w:rsidRPr="00B914EB" w:rsidRDefault="007941D3" w:rsidP="007941D3">
            <w:pPr>
              <w:pStyle w:val="af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Победитель муниципального этапа всероссийской олимпиады школьников по английскому языку (2015 г.);</w:t>
            </w:r>
          </w:p>
          <w:p w:rsidR="00117912" w:rsidRPr="007941D3" w:rsidRDefault="007941D3" w:rsidP="007941D3">
            <w:pPr>
              <w:pStyle w:val="af2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Призер муниципального этапа всероссийской олимпиады школьников по английскому и русскому языкам (2016 г.).</w:t>
            </w:r>
          </w:p>
        </w:tc>
        <w:bookmarkStart w:id="0" w:name="_GoBack"/>
        <w:bookmarkEnd w:id="0"/>
      </w:tr>
      <w:tr w:rsidR="00117912" w:rsidTr="003E1D75">
        <w:tc>
          <w:tcPr>
            <w:tcW w:w="1843" w:type="dxa"/>
          </w:tcPr>
          <w:p w:rsidR="00117912" w:rsidRDefault="007941D3">
            <w:pPr>
              <w:pStyle w:val="1"/>
            </w:pPr>
            <w:r>
              <w:rPr>
                <w:lang w:bidi="ru-RU"/>
              </w:rPr>
              <w:t>ИНОСТРАННЫЕ ЯЗЫКИ</w:t>
            </w:r>
          </w:p>
        </w:tc>
        <w:tc>
          <w:tcPr>
            <w:tcW w:w="425" w:type="dxa"/>
          </w:tcPr>
          <w:p w:rsidR="00117912" w:rsidRDefault="00117912"/>
        </w:tc>
        <w:tc>
          <w:tcPr>
            <w:tcW w:w="7478" w:type="dxa"/>
          </w:tcPr>
          <w:tbl>
            <w:tblPr>
              <w:tblStyle w:val="a7"/>
              <w:tblpPr w:leftFromText="180" w:rightFromText="180" w:vertAnchor="text" w:horzAnchor="margin" w:tblpY="-20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734"/>
            </w:tblGrid>
            <w:tr w:rsidR="007941D3" w:rsidTr="007941D3">
              <w:tc>
                <w:tcPr>
                  <w:tcW w:w="3734" w:type="dxa"/>
                </w:tcPr>
                <w:p w:rsidR="007941D3" w:rsidRPr="007941D3" w:rsidRDefault="007941D3" w:rsidP="007941D3">
                  <w:pPr>
                    <w:rPr>
                      <w:b/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b/>
                      <w:color w:val="auto"/>
                      <w:sz w:val="22"/>
                      <w:szCs w:val="22"/>
                    </w:rPr>
                    <w:t>Язык</w:t>
                  </w:r>
                </w:p>
              </w:tc>
              <w:tc>
                <w:tcPr>
                  <w:tcW w:w="3734" w:type="dxa"/>
                </w:tcPr>
                <w:p w:rsidR="007941D3" w:rsidRPr="007941D3" w:rsidRDefault="007941D3" w:rsidP="007941D3">
                  <w:pPr>
                    <w:rPr>
                      <w:b/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b/>
                      <w:color w:val="auto"/>
                      <w:sz w:val="22"/>
                      <w:szCs w:val="22"/>
                    </w:rPr>
                    <w:t>Уровень владения</w:t>
                  </w:r>
                </w:p>
              </w:tc>
            </w:tr>
            <w:tr w:rsidR="007941D3" w:rsidTr="007941D3">
              <w:tc>
                <w:tcPr>
                  <w:tcW w:w="3734" w:type="dxa"/>
                </w:tcPr>
                <w:p w:rsidR="007941D3" w:rsidRPr="007941D3" w:rsidRDefault="007941D3" w:rsidP="007941D3">
                  <w:p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Английский</w:t>
                  </w:r>
                </w:p>
              </w:tc>
              <w:tc>
                <w:tcPr>
                  <w:tcW w:w="3734" w:type="dxa"/>
                </w:tcPr>
                <w:p w:rsidR="007941D3" w:rsidRPr="007941D3" w:rsidRDefault="007941D3" w:rsidP="007941D3">
                  <w:p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Свободный</w:t>
                  </w:r>
                </w:p>
              </w:tc>
            </w:tr>
            <w:tr w:rsidR="007941D3" w:rsidTr="007941D3">
              <w:tc>
                <w:tcPr>
                  <w:tcW w:w="3734" w:type="dxa"/>
                </w:tcPr>
                <w:p w:rsidR="007941D3" w:rsidRPr="007941D3" w:rsidRDefault="007941D3" w:rsidP="007941D3">
                  <w:p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Испанский</w:t>
                  </w:r>
                </w:p>
              </w:tc>
              <w:tc>
                <w:tcPr>
                  <w:tcW w:w="3734" w:type="dxa"/>
                </w:tcPr>
                <w:p w:rsidR="007941D3" w:rsidRPr="007941D3" w:rsidRDefault="007941D3" w:rsidP="007941D3">
                  <w:pPr>
                    <w:rPr>
                      <w:color w:val="auto"/>
                      <w:sz w:val="22"/>
                      <w:szCs w:val="22"/>
                    </w:rPr>
                  </w:pPr>
                  <w:r w:rsidRPr="007941D3">
                    <w:rPr>
                      <w:color w:val="auto"/>
                      <w:sz w:val="22"/>
                      <w:szCs w:val="22"/>
                    </w:rPr>
                    <w:t>Средний</w:t>
                  </w:r>
                </w:p>
              </w:tc>
            </w:tr>
          </w:tbl>
          <w:p w:rsidR="00117912" w:rsidRDefault="00117912" w:rsidP="007941D3">
            <w:pPr>
              <w:pStyle w:val="2"/>
            </w:pPr>
          </w:p>
        </w:tc>
      </w:tr>
      <w:tr w:rsidR="007941D3" w:rsidTr="003E1D75">
        <w:trPr>
          <w:trHeight w:val="908"/>
        </w:trPr>
        <w:tc>
          <w:tcPr>
            <w:tcW w:w="1843" w:type="dxa"/>
          </w:tcPr>
          <w:p w:rsidR="007941D3" w:rsidRDefault="007941D3">
            <w:pPr>
              <w:pStyle w:val="1"/>
              <w:rPr>
                <w:lang w:bidi="ru-RU"/>
              </w:rPr>
            </w:pPr>
            <w:r>
              <w:rPr>
                <w:rStyle w:val="10"/>
              </w:rPr>
              <w:t>ДОПОЛНИТЕЛЬНЫЕ НАВЫКИ</w:t>
            </w:r>
          </w:p>
        </w:tc>
        <w:tc>
          <w:tcPr>
            <w:tcW w:w="425" w:type="dxa"/>
          </w:tcPr>
          <w:p w:rsidR="007941D3" w:rsidRDefault="007941D3"/>
        </w:tc>
        <w:tc>
          <w:tcPr>
            <w:tcW w:w="7478" w:type="dxa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6"/>
              <w:gridCol w:w="3118"/>
            </w:tblGrid>
            <w:tr w:rsidR="007941D3" w:rsidTr="007941D3">
              <w:trPr>
                <w:trHeight w:val="898"/>
              </w:trPr>
              <w:tc>
                <w:tcPr>
                  <w:tcW w:w="4256" w:type="dxa"/>
                </w:tcPr>
                <w:p w:rsidR="007941D3" w:rsidRPr="00B914EB" w:rsidRDefault="007941D3" w:rsidP="007941D3">
                  <w:pPr>
                    <w:pStyle w:val="af2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</w:rPr>
                  </w:pPr>
                  <w:r w:rsidRPr="00B914EB">
                    <w:rPr>
                      <w:sz w:val="22"/>
                      <w:szCs w:val="22"/>
                    </w:rPr>
                    <w:t>знание компьютера: уверенный пользователь</w:t>
                  </w:r>
                </w:p>
                <w:p w:rsidR="007941D3" w:rsidRPr="00B914EB" w:rsidRDefault="007941D3" w:rsidP="007941D3">
                  <w:pPr>
                    <w:pStyle w:val="af2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B914EB">
                    <w:rPr>
                      <w:sz w:val="22"/>
                      <w:szCs w:val="22"/>
                    </w:rPr>
                    <w:t>знание</w:t>
                  </w:r>
                  <w:r w:rsidRPr="00B914EB">
                    <w:rPr>
                      <w:sz w:val="22"/>
                      <w:szCs w:val="22"/>
                      <w:lang w:val="en-US"/>
                    </w:rPr>
                    <w:t xml:space="preserve"> MS Office </w:t>
                  </w:r>
                </w:p>
                <w:p w:rsidR="007941D3" w:rsidRDefault="007941D3" w:rsidP="007941D3">
                  <w:pPr>
                    <w:pStyle w:val="af2"/>
                    <w:ind w:left="0"/>
                    <w:rPr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3118" w:type="dxa"/>
                </w:tcPr>
                <w:p w:rsidR="007941D3" w:rsidRPr="00B914EB" w:rsidRDefault="007941D3" w:rsidP="007941D3">
                  <w:pPr>
                    <w:pStyle w:val="af2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B914EB">
                    <w:rPr>
                      <w:sz w:val="22"/>
                      <w:szCs w:val="22"/>
                      <w:lang w:val="en-US"/>
                    </w:rPr>
                    <w:t xml:space="preserve">GitHub </w:t>
                  </w:r>
                </w:p>
                <w:p w:rsidR="007941D3" w:rsidRDefault="007941D3" w:rsidP="007941D3">
                  <w:pPr>
                    <w:pStyle w:val="af2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B914EB">
                    <w:rPr>
                      <w:sz w:val="22"/>
                      <w:szCs w:val="22"/>
                      <w:lang w:val="en-US"/>
                    </w:rPr>
                    <w:t>Pascal</w:t>
                  </w:r>
                </w:p>
                <w:p w:rsidR="007941D3" w:rsidRPr="007941D3" w:rsidRDefault="007941D3" w:rsidP="007941D3">
                  <w:pPr>
                    <w:pStyle w:val="af2"/>
                    <w:numPr>
                      <w:ilvl w:val="0"/>
                      <w:numId w:val="5"/>
                    </w:numPr>
                    <w:rPr>
                      <w:sz w:val="22"/>
                      <w:szCs w:val="22"/>
                      <w:lang w:val="en-US"/>
                    </w:rPr>
                  </w:pPr>
                  <w:r w:rsidRPr="007941D3">
                    <w:rPr>
                      <w:sz w:val="22"/>
                      <w:szCs w:val="22"/>
                      <w:lang w:val="en-US"/>
                    </w:rPr>
                    <w:t>InDesign</w:t>
                  </w:r>
                </w:p>
              </w:tc>
            </w:tr>
          </w:tbl>
          <w:p w:rsidR="007941D3" w:rsidRPr="007941D3" w:rsidRDefault="007941D3" w:rsidP="007941D3">
            <w:pPr>
              <w:pStyle w:val="af2"/>
              <w:rPr>
                <w:sz w:val="22"/>
                <w:szCs w:val="22"/>
                <w:lang w:val="en-US"/>
              </w:rPr>
            </w:pPr>
          </w:p>
        </w:tc>
      </w:tr>
      <w:tr w:rsidR="003E1D75" w:rsidTr="003E1D75">
        <w:trPr>
          <w:trHeight w:val="908"/>
        </w:trPr>
        <w:tc>
          <w:tcPr>
            <w:tcW w:w="1843" w:type="dxa"/>
          </w:tcPr>
          <w:p w:rsidR="003E1D75" w:rsidRDefault="003E1D75" w:rsidP="003E1D75">
            <w:pPr>
              <w:pStyle w:val="1"/>
              <w:jc w:val="center"/>
              <w:rPr>
                <w:rStyle w:val="10"/>
              </w:rPr>
            </w:pPr>
            <w:r w:rsidRPr="00ED3AD7">
              <w:t>Личные качества</w:t>
            </w:r>
          </w:p>
        </w:tc>
        <w:tc>
          <w:tcPr>
            <w:tcW w:w="425" w:type="dxa"/>
          </w:tcPr>
          <w:p w:rsidR="003E1D75" w:rsidRDefault="003E1D75"/>
        </w:tc>
        <w:tc>
          <w:tcPr>
            <w:tcW w:w="7478" w:type="dxa"/>
          </w:tcPr>
          <w:p w:rsidR="003E1D75" w:rsidRPr="00B914EB" w:rsidRDefault="003E1D75" w:rsidP="003E1D75">
            <w:pPr>
              <w:pStyle w:val="af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 xml:space="preserve">пунктуальность </w:t>
            </w:r>
          </w:p>
          <w:p w:rsidR="003E1D75" w:rsidRPr="00B914EB" w:rsidRDefault="003E1D75" w:rsidP="003E1D75">
            <w:pPr>
              <w:pStyle w:val="af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 xml:space="preserve">собранность </w:t>
            </w:r>
          </w:p>
          <w:p w:rsidR="003E1D75" w:rsidRPr="00B914EB" w:rsidRDefault="003E1D75" w:rsidP="003E1D75">
            <w:pPr>
              <w:pStyle w:val="af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 xml:space="preserve">ответственность </w:t>
            </w:r>
          </w:p>
          <w:p w:rsidR="003E1D75" w:rsidRPr="00B914EB" w:rsidRDefault="003E1D75" w:rsidP="003E1D75">
            <w:pPr>
              <w:pStyle w:val="af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гуманитарно-аналитический склад ума</w:t>
            </w:r>
          </w:p>
        </w:tc>
      </w:tr>
    </w:tbl>
    <w:p w:rsidR="00117912" w:rsidRPr="00AB1734" w:rsidRDefault="00117912" w:rsidP="00AB1734">
      <w:pPr>
        <w:jc w:val="right"/>
      </w:pPr>
    </w:p>
    <w:sectPr w:rsidR="00117912" w:rsidRPr="00AB1734" w:rsidSect="00067142">
      <w:footerReference w:type="default" r:id="rId14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4AB" w:rsidRDefault="003A34AB">
      <w:pPr>
        <w:spacing w:before="0" w:after="0" w:line="240" w:lineRule="auto"/>
      </w:pPr>
      <w:r>
        <w:separator/>
      </w:r>
    </w:p>
  </w:endnote>
  <w:endnote w:type="continuationSeparator" w:id="0">
    <w:p w:rsidR="003A34AB" w:rsidRDefault="003A34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Таблица нижнего колонтитула"/>
    </w:tblPr>
    <w:tblGrid>
      <w:gridCol w:w="4852"/>
      <w:gridCol w:w="4894"/>
    </w:tblGrid>
    <w:tr w:rsidR="00117912">
      <w:tc>
        <w:tcPr>
          <w:tcW w:w="5148" w:type="dxa"/>
        </w:tcPr>
        <w:p w:rsidR="00117912" w:rsidRDefault="005D276B">
          <w:pPr>
            <w:pStyle w:val="a3"/>
          </w:pPr>
          <w:r>
            <w:rPr>
              <w:lang w:bidi="ru-RU"/>
            </w:rPr>
            <w:t xml:space="preserve">Стр. | </w:t>
          </w: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E3590F">
            <w:rPr>
              <w:noProof/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-1015841839"/>
          <w:placeholder>
            <w:docPart w:val="1273502F2453486F81ED868D4C1B4DA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148" w:type="dxa"/>
            </w:tcPr>
            <w:p w:rsidR="00117912" w:rsidRDefault="00982963">
              <w:pPr>
                <w:pStyle w:val="a3"/>
                <w:jc w:val="right"/>
              </w:pPr>
              <w:r>
                <w:t>Логинов Владимир Алексеевич</w:t>
              </w:r>
            </w:p>
          </w:tc>
        </w:sdtContent>
      </w:sdt>
    </w:tr>
  </w:tbl>
  <w:p w:rsidR="00117912" w:rsidRDefault="001179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4AB" w:rsidRDefault="003A34AB">
      <w:pPr>
        <w:spacing w:before="0" w:after="0" w:line="240" w:lineRule="auto"/>
      </w:pPr>
      <w:r>
        <w:separator/>
      </w:r>
    </w:p>
  </w:footnote>
  <w:footnote w:type="continuationSeparator" w:id="0">
    <w:p w:rsidR="003A34AB" w:rsidRDefault="003A34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0215D"/>
    <w:multiLevelType w:val="hybridMultilevel"/>
    <w:tmpl w:val="300EF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64DA"/>
    <w:multiLevelType w:val="hybridMultilevel"/>
    <w:tmpl w:val="898E7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395F"/>
    <w:multiLevelType w:val="hybridMultilevel"/>
    <w:tmpl w:val="4642A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D192F"/>
    <w:multiLevelType w:val="hybridMultilevel"/>
    <w:tmpl w:val="922E6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A21"/>
    <w:multiLevelType w:val="hybridMultilevel"/>
    <w:tmpl w:val="4BCE7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63"/>
    <w:rsid w:val="00067142"/>
    <w:rsid w:val="000A05EC"/>
    <w:rsid w:val="00117912"/>
    <w:rsid w:val="002C7F1A"/>
    <w:rsid w:val="00392880"/>
    <w:rsid w:val="003A34AB"/>
    <w:rsid w:val="003B6BA6"/>
    <w:rsid w:val="003E1D75"/>
    <w:rsid w:val="00450E69"/>
    <w:rsid w:val="005D276B"/>
    <w:rsid w:val="00690AFC"/>
    <w:rsid w:val="007941D3"/>
    <w:rsid w:val="007F6A02"/>
    <w:rsid w:val="00982963"/>
    <w:rsid w:val="00AB1734"/>
    <w:rsid w:val="00E3590F"/>
    <w:rsid w:val="00FE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34D5C"/>
  <w15:chartTrackingRefBased/>
  <w15:docId w15:val="{D7423013-871B-487F-93F3-C4C06226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ru-RU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0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Pr>
      <w:kern w:val="20"/>
    </w:rPr>
  </w:style>
  <w:style w:type="paragraph" w:customStyle="1" w:styleId="a5">
    <w:name w:val="Текст резюме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Таблица резюме"/>
    <w:basedOn w:val="a1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Таблица письм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a">
    <w:name w:val="Emphasis"/>
    <w:basedOn w:val="a0"/>
    <w:unhideWhenUsed/>
    <w:qFormat/>
    <w:rPr>
      <w:color w:val="418AB3" w:themeColor="accent1"/>
    </w:rPr>
  </w:style>
  <w:style w:type="paragraph" w:customStyle="1" w:styleId="ab">
    <w:name w:val="Контактные данные"/>
    <w:basedOn w:val="a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c">
    <w:name w:val="Имя"/>
    <w:basedOn w:val="a"/>
    <w:next w:val="a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d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Pr>
      <w:kern w:val="20"/>
    </w:rPr>
  </w:style>
  <w:style w:type="character" w:styleId="af">
    <w:name w:val="Hyperlink"/>
    <w:basedOn w:val="a0"/>
    <w:uiPriority w:val="99"/>
    <w:unhideWhenUsed/>
    <w:rsid w:val="00982963"/>
    <w:rPr>
      <w:color w:val="F59E00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82963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982963"/>
    <w:rPr>
      <w:color w:val="B2B2B2" w:themeColor="followedHyperlink"/>
      <w:u w:val="single"/>
    </w:rPr>
  </w:style>
  <w:style w:type="paragraph" w:styleId="af2">
    <w:name w:val="List Paragraph"/>
    <w:basedOn w:val="a"/>
    <w:uiPriority w:val="34"/>
    <w:qFormat/>
    <w:rsid w:val="00982963"/>
    <w:pPr>
      <w:spacing w:before="100" w:after="200" w:line="276" w:lineRule="auto"/>
      <w:ind w:left="720"/>
      <w:contextualSpacing/>
    </w:pPr>
    <w:rPr>
      <w:color w:val="auto"/>
      <w:kern w:val="0"/>
      <w:lang w:eastAsia="en-US"/>
    </w:rPr>
  </w:style>
  <w:style w:type="character" w:customStyle="1" w:styleId="10">
    <w:name w:val="Заголовок 1 Знак"/>
    <w:basedOn w:val="a0"/>
    <w:link w:val="1"/>
    <w:rsid w:val="007941D3"/>
    <w:rPr>
      <w:rFonts w:asciiTheme="majorHAnsi" w:eastAsiaTheme="majorEastAsia" w:hAnsiTheme="majorHAnsi" w:cstheme="majorBidi"/>
      <w:caps/>
      <w:color w:val="418AB3" w:themeColor="accent1"/>
      <w:kern w:val="2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log.vovanchik@yandex.ru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vanator999\AppData\Roaming\Microsoft\Templates\&#1044;&#1077;&#1083;&#1086;&#1074;&#1086;&#1077;%20&#1088;&#1077;&#1079;&#1102;&#1084;&#1077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D779DB21474EDD956057BFCEBD0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C37DB-8F9E-41F9-82BA-95B2FB0C74A6}"/>
      </w:docPartPr>
      <w:docPartBody>
        <w:p w:rsidR="00B473F2" w:rsidRDefault="00B473F2">
          <w:pPr>
            <w:pStyle w:val="BED779DB21474EDD956057BFCEBD01AB"/>
          </w:pPr>
          <w:r>
            <w:rPr>
              <w:rStyle w:val="a4"/>
              <w:lang w:bidi="ru-RU"/>
            </w:rPr>
            <w:t>[Автор]</w:t>
          </w:r>
        </w:p>
      </w:docPartBody>
    </w:docPart>
    <w:docPart>
      <w:docPartPr>
        <w:name w:val="1273502F2453486F81ED868D4C1B4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ACFEBD-A455-4A5C-8E5E-EDECA5172D06}"/>
      </w:docPartPr>
      <w:docPartBody>
        <w:p w:rsidR="00B473F2" w:rsidRDefault="00B473F2">
          <w:pPr>
            <w:pStyle w:val="1273502F2453486F81ED868D4C1B4DA5"/>
          </w:pPr>
          <w:r>
            <w:rPr>
              <w:lang w:bidi="ru-RU"/>
            </w:rPr>
            <w:t>Здесь вы можете указать свой средний балл и привести краткое описание подходящих курсовых работ, грамот и отличий.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EB"/>
    <w:rsid w:val="00695EEB"/>
    <w:rsid w:val="00B4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D07C9A6C8A45C1B4ED0D7D5D8E8ACB">
    <w:name w:val="65D07C9A6C8A45C1B4ED0D7D5D8E8ACB"/>
  </w:style>
  <w:style w:type="paragraph" w:customStyle="1" w:styleId="E557EFF3F06B437FB79D607F66441B04">
    <w:name w:val="E557EFF3F06B437FB79D607F66441B04"/>
  </w:style>
  <w:style w:type="paragraph" w:customStyle="1" w:styleId="7FB378E101D4455995BB7447445BDFB9">
    <w:name w:val="7FB378E101D4455995BB7447445BDFB9"/>
  </w:style>
  <w:style w:type="paragraph" w:customStyle="1" w:styleId="DFBA0A58FBBA4D97A13BD72AE86D3EED">
    <w:name w:val="DFBA0A58FBBA4D97A13BD72AE86D3EED"/>
  </w:style>
  <w:style w:type="character" w:styleId="a3">
    <w:name w:val="Emphasis"/>
    <w:basedOn w:val="a0"/>
    <w:unhideWhenUsed/>
    <w:qFormat/>
    <w:rPr>
      <w:color w:val="4472C4" w:themeColor="accent1"/>
    </w:rPr>
  </w:style>
  <w:style w:type="paragraph" w:customStyle="1" w:styleId="A822A7D284CF4D8D8C13638E01A541B2">
    <w:name w:val="A822A7D284CF4D8D8C13638E01A541B2"/>
  </w:style>
  <w:style w:type="character" w:styleId="a4">
    <w:name w:val="Placeholder Text"/>
    <w:basedOn w:val="a0"/>
    <w:uiPriority w:val="99"/>
    <w:semiHidden/>
    <w:rsid w:val="00695EEB"/>
    <w:rPr>
      <w:color w:val="808080"/>
    </w:rPr>
  </w:style>
  <w:style w:type="paragraph" w:customStyle="1" w:styleId="BED779DB21474EDD956057BFCEBD01AB">
    <w:name w:val="BED779DB21474EDD956057BFCEBD01AB"/>
  </w:style>
  <w:style w:type="paragraph" w:customStyle="1" w:styleId="398C96D287A74D4FAE3545599BE1F982">
    <w:name w:val="398C96D287A74D4FAE3545599BE1F982"/>
  </w:style>
  <w:style w:type="paragraph" w:customStyle="1" w:styleId="169A71CAAAF448A589F04791C6840CB6">
    <w:name w:val="169A71CAAAF448A589F04791C6840CB6"/>
  </w:style>
  <w:style w:type="paragraph" w:customStyle="1" w:styleId="7156F73F56E04538AE26EA3E140E1C78">
    <w:name w:val="7156F73F56E04538AE26EA3E140E1C78"/>
  </w:style>
  <w:style w:type="paragraph" w:customStyle="1" w:styleId="0FC61145E5344CFDA0300FE5FEB23413">
    <w:name w:val="0FC61145E5344CFDA0300FE5FEB23413"/>
  </w:style>
  <w:style w:type="paragraph" w:customStyle="1" w:styleId="70F808F380524DF6868850DB90AE62F0">
    <w:name w:val="70F808F380524DF6868850DB90AE62F0"/>
  </w:style>
  <w:style w:type="paragraph" w:customStyle="1" w:styleId="DF5A338A20324286976602B304A283B8">
    <w:name w:val="DF5A338A20324286976602B304A283B8"/>
  </w:style>
  <w:style w:type="paragraph" w:customStyle="1" w:styleId="CC64DFE4A4FA43AB979D9748B832C97E">
    <w:name w:val="CC64DFE4A4FA43AB979D9748B832C97E"/>
  </w:style>
  <w:style w:type="paragraph" w:customStyle="1" w:styleId="25504E2108054E499D320226864935FE">
    <w:name w:val="25504E2108054E499D320226864935FE"/>
  </w:style>
  <w:style w:type="paragraph" w:customStyle="1" w:styleId="35957F6E4B7846F8AB6C8F4DE42F9B9B">
    <w:name w:val="35957F6E4B7846F8AB6C8F4DE42F9B9B"/>
  </w:style>
  <w:style w:type="paragraph" w:customStyle="1" w:styleId="1273502F2453486F81ED868D4C1B4DA5">
    <w:name w:val="1273502F2453486F81ED868D4C1B4DA5"/>
  </w:style>
  <w:style w:type="paragraph" w:customStyle="1" w:styleId="DC27B9A5D03840E88EBB898FA2A8AB17">
    <w:name w:val="DC27B9A5D03840E88EBB898FA2A8AB17"/>
  </w:style>
  <w:style w:type="paragraph" w:customStyle="1" w:styleId="E232D1006D704BC392C5785D45E61DDF">
    <w:name w:val="E232D1006D704BC392C5785D45E61DDF"/>
  </w:style>
  <w:style w:type="paragraph" w:customStyle="1" w:styleId="C6AE4D8A318840B2B305D70E01308206">
    <w:name w:val="C6AE4D8A318840B2B305D70E01308206"/>
  </w:style>
  <w:style w:type="paragraph" w:customStyle="1" w:styleId="9F7A13072AB2481AA1B9646B140A3D72">
    <w:name w:val="9F7A13072AB2481AA1B9646B140A3D72"/>
    <w:rsid w:val="00695EEB"/>
  </w:style>
  <w:style w:type="paragraph" w:customStyle="1" w:styleId="F08AA07576924D47836A98E7650A43F1">
    <w:name w:val="F08AA07576924D47836A98E7650A43F1"/>
    <w:rsid w:val="00695EEB"/>
  </w:style>
  <w:style w:type="paragraph" w:customStyle="1" w:styleId="5883EDD896344926BA114A69CB011D80">
    <w:name w:val="5883EDD896344926BA114A69CB011D80"/>
    <w:rsid w:val="00695EEB"/>
  </w:style>
  <w:style w:type="paragraph" w:customStyle="1" w:styleId="32B2E8B2A48E4329919BA98D10FE65FF">
    <w:name w:val="32B2E8B2A48E4329919BA98D10FE65FF"/>
    <w:rsid w:val="00695EEB"/>
  </w:style>
  <w:style w:type="paragraph" w:customStyle="1" w:styleId="A28DACD01ECE4D32A52CC4B193930E68">
    <w:name w:val="A28DACD01ECE4D32A52CC4B193930E68"/>
    <w:rsid w:val="00695EEB"/>
  </w:style>
  <w:style w:type="paragraph" w:customStyle="1" w:styleId="E522D59ED5FB479BA5A6266B70339B6C">
    <w:name w:val="E522D59ED5FB479BA5A6266B70339B6C"/>
    <w:rsid w:val="00695EEB"/>
  </w:style>
  <w:style w:type="paragraph" w:customStyle="1" w:styleId="F53D19813A804AB1B75BA58F13F4DB98">
    <w:name w:val="F53D19813A804AB1B75BA58F13F4DB98"/>
    <w:rsid w:val="00695EEB"/>
  </w:style>
  <w:style w:type="paragraph" w:customStyle="1" w:styleId="DCEC0A17B40648F9AE724C5910DFBDD4">
    <w:name w:val="DCEC0A17B40648F9AE724C5910DFBDD4"/>
    <w:rsid w:val="00695EEB"/>
  </w:style>
  <w:style w:type="paragraph" w:customStyle="1" w:styleId="1E9EED67CC8F488793CA31C4EE224C9D">
    <w:name w:val="1E9EED67CC8F488793CA31C4EE224C9D"/>
    <w:rsid w:val="00695EEB"/>
  </w:style>
  <w:style w:type="paragraph" w:customStyle="1" w:styleId="06F4CE3E77F14DC78BE1DDFFC20A4670">
    <w:name w:val="06F4CE3E77F14DC78BE1DDFFC20A4670"/>
    <w:rsid w:val="00695EEB"/>
  </w:style>
  <w:style w:type="paragraph" w:customStyle="1" w:styleId="49A6C07C9DA947EB9B6D9DD8F39E1766">
    <w:name w:val="49A6C07C9DA947EB9B6D9DD8F39E1766"/>
    <w:rsid w:val="00695EEB"/>
  </w:style>
  <w:style w:type="paragraph" w:customStyle="1" w:styleId="65EC0EA996824838933F36B4946DD696">
    <w:name w:val="65EC0EA996824838933F36B4946DD696"/>
    <w:rsid w:val="00695EEB"/>
  </w:style>
  <w:style w:type="paragraph" w:customStyle="1" w:styleId="513CB47EB83C4C20B0AA033E5924A813">
    <w:name w:val="513CB47EB83C4C20B0AA033E5924A813"/>
    <w:rsid w:val="00695EEB"/>
  </w:style>
  <w:style w:type="paragraph" w:customStyle="1" w:styleId="037F7F52F37A4C918F9D5336B78FBC12">
    <w:name w:val="037F7F52F37A4C918F9D5336B78FBC12"/>
    <w:rsid w:val="00695EEB"/>
  </w:style>
  <w:style w:type="paragraph" w:customStyle="1" w:styleId="B5BFB5364C5A4567A32EF3080A452D66">
    <w:name w:val="B5BFB5364C5A4567A32EF3080A452D66"/>
    <w:rsid w:val="00695EEB"/>
  </w:style>
  <w:style w:type="paragraph" w:customStyle="1" w:styleId="A1FDE0901643451099CA86CA7658CAE5">
    <w:name w:val="A1FDE0901643451099CA86CA7658CAE5"/>
    <w:rsid w:val="00695EEB"/>
  </w:style>
  <w:style w:type="paragraph" w:customStyle="1" w:styleId="E525014EC21047A285D6AA49BE3404D6">
    <w:name w:val="E525014EC21047A285D6AA49BE3404D6"/>
    <w:rsid w:val="00695EEB"/>
  </w:style>
  <w:style w:type="paragraph" w:customStyle="1" w:styleId="17C926ABA91149FB9AE72A33AF589FA3">
    <w:name w:val="17C926ABA91149FB9AE72A33AF589FA3"/>
    <w:rsid w:val="00695EEB"/>
  </w:style>
  <w:style w:type="paragraph" w:customStyle="1" w:styleId="AA4A8C2A0BA24867B4D8D855011172FB">
    <w:name w:val="AA4A8C2A0BA24867B4D8D855011172FB"/>
    <w:rsid w:val="00695EEB"/>
  </w:style>
  <w:style w:type="paragraph" w:customStyle="1" w:styleId="377710620AC14EE390C08997C499CCC5">
    <w:name w:val="377710620AC14EE390C08997C499CCC5"/>
    <w:rsid w:val="00695EEB"/>
  </w:style>
  <w:style w:type="paragraph" w:customStyle="1" w:styleId="5AECED4B434248139956F2848F65B019">
    <w:name w:val="5AECED4B434248139956F2848F65B019"/>
    <w:rsid w:val="00695EEB"/>
  </w:style>
  <w:style w:type="paragraph" w:customStyle="1" w:styleId="3E657AE12A084A18B51367DC61CE625E">
    <w:name w:val="3E657AE12A084A18B51367DC61CE625E"/>
    <w:rsid w:val="00695EEB"/>
  </w:style>
  <w:style w:type="paragraph" w:customStyle="1" w:styleId="0DCCB52B38EB4F3B85EE40DE9CE92A4B">
    <w:name w:val="0DCCB52B38EB4F3B85EE40DE9CE92A4B"/>
    <w:rsid w:val="00695EEB"/>
  </w:style>
  <w:style w:type="paragraph" w:customStyle="1" w:styleId="5507723FBEDC40D88416969C91D17750">
    <w:name w:val="5507723FBEDC40D88416969C91D17750"/>
    <w:rsid w:val="0069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14E54A2-631E-48B2-87C8-06230D02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резюме (простой макет)</Template>
  <TotalTime>21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Владимир Алексеевич</dc:creator>
  <cp:keywords/>
  <dc:description/>
  <cp:lastModifiedBy>Владимир Логинов</cp:lastModifiedBy>
  <cp:revision>10</cp:revision>
  <cp:lastPrinted>2018-02-01T16:11:00Z</cp:lastPrinted>
  <dcterms:created xsi:type="dcterms:W3CDTF">2018-02-01T15:42:00Z</dcterms:created>
  <dcterms:modified xsi:type="dcterms:W3CDTF">2018-02-01T16:11:00Z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